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54" w:type="dxa"/>
        <w:jc w:val="center"/>
        <w:shd w:val="clear" w:color="auto" w:fill="92D050"/>
        <w:tblLook w:val="04A0" w:firstRow="1" w:lastRow="0" w:firstColumn="1" w:lastColumn="0" w:noHBand="0" w:noVBand="1"/>
      </w:tblPr>
      <w:tblGrid>
        <w:gridCol w:w="3448"/>
        <w:gridCol w:w="6406"/>
      </w:tblGrid>
      <w:tr w:rsidR="00152641" w:rsidRPr="008632F7" w14:paraId="57F024AA" w14:textId="77777777" w:rsidTr="00DE65BA">
        <w:trPr>
          <w:jc w:val="center"/>
        </w:trPr>
        <w:tc>
          <w:tcPr>
            <w:tcW w:w="9854" w:type="dxa"/>
            <w:gridSpan w:val="2"/>
            <w:tcBorders>
              <w:bottom w:val="single" w:sz="4" w:space="0" w:color="000000" w:themeColor="text1"/>
            </w:tcBorders>
            <w:shd w:val="clear" w:color="auto" w:fill="31849B" w:themeFill="accent5" w:themeFillShade="BF"/>
          </w:tcPr>
          <w:p w14:paraId="62B39131" w14:textId="77777777" w:rsidR="00722C2B" w:rsidRPr="008632F7" w:rsidRDefault="00722C2B" w:rsidP="00DE65BA">
            <w:pPr>
              <w:jc w:val="center"/>
              <w:rPr>
                <w:sz w:val="12"/>
                <w:szCs w:val="28"/>
              </w:rPr>
            </w:pPr>
          </w:p>
          <w:p w14:paraId="2826BFA2" w14:textId="42B0D2D9" w:rsidR="00722C2B" w:rsidRPr="004C51A8" w:rsidRDefault="00722C2B" w:rsidP="00DE65BA">
            <w:pPr>
              <w:jc w:val="center"/>
              <w:rPr>
                <w:b/>
                <w:sz w:val="28"/>
                <w:szCs w:val="28"/>
              </w:rPr>
            </w:pPr>
            <w:r w:rsidRPr="004C51A8">
              <w:rPr>
                <w:b/>
                <w:sz w:val="28"/>
                <w:szCs w:val="28"/>
              </w:rPr>
              <w:t>E</w:t>
            </w:r>
            <w:r w:rsidR="008A2C4A" w:rsidRPr="004C51A8">
              <w:rPr>
                <w:b/>
                <w:sz w:val="28"/>
                <w:szCs w:val="28"/>
              </w:rPr>
              <w:t>ksamen</w:t>
            </w:r>
            <w:r w:rsidR="00635DE6" w:rsidRPr="004C51A8">
              <w:rPr>
                <w:b/>
                <w:sz w:val="28"/>
                <w:szCs w:val="28"/>
              </w:rPr>
              <w:t xml:space="preserve">: </w:t>
            </w:r>
            <w:r w:rsidR="009C2533" w:rsidRPr="004C51A8">
              <w:rPr>
                <w:b/>
                <w:sz w:val="28"/>
                <w:szCs w:val="28"/>
              </w:rPr>
              <w:t>1. Årsprøve, datamatiker</w:t>
            </w:r>
          </w:p>
          <w:p w14:paraId="1286F33F" w14:textId="1495A4ED" w:rsidR="00722C2B" w:rsidRPr="004C51A8" w:rsidRDefault="008A2C4A" w:rsidP="00DE65BA">
            <w:pPr>
              <w:jc w:val="center"/>
              <w:rPr>
                <w:b/>
                <w:sz w:val="28"/>
                <w:szCs w:val="28"/>
              </w:rPr>
            </w:pPr>
            <w:r w:rsidRPr="004C51A8">
              <w:rPr>
                <w:b/>
                <w:sz w:val="28"/>
                <w:szCs w:val="28"/>
              </w:rPr>
              <w:t>K</w:t>
            </w:r>
            <w:r w:rsidR="00C41A43" w:rsidRPr="004C51A8">
              <w:rPr>
                <w:b/>
                <w:sz w:val="28"/>
                <w:szCs w:val="28"/>
              </w:rPr>
              <w:t>lass</w:t>
            </w:r>
            <w:r w:rsidRPr="004C51A8">
              <w:rPr>
                <w:b/>
                <w:sz w:val="28"/>
                <w:szCs w:val="28"/>
              </w:rPr>
              <w:t>e</w:t>
            </w:r>
            <w:r w:rsidR="00722C2B" w:rsidRPr="004C51A8">
              <w:rPr>
                <w:b/>
                <w:sz w:val="28"/>
                <w:szCs w:val="28"/>
              </w:rPr>
              <w:t>:</w:t>
            </w:r>
            <w:r w:rsidR="00727E09" w:rsidRPr="004C51A8">
              <w:rPr>
                <w:b/>
                <w:sz w:val="28"/>
                <w:szCs w:val="28"/>
              </w:rPr>
              <w:t xml:space="preserve"> </w:t>
            </w:r>
            <w:r w:rsidR="009C2533" w:rsidRPr="004C51A8">
              <w:rPr>
                <w:b/>
                <w:sz w:val="28"/>
                <w:szCs w:val="28"/>
              </w:rPr>
              <w:t>2 sem datamatiker</w:t>
            </w:r>
          </w:p>
          <w:p w14:paraId="315CF861" w14:textId="4BE4E69F" w:rsidR="006D4DB7" w:rsidRPr="004C51A8" w:rsidRDefault="00C41A43" w:rsidP="00DE65BA">
            <w:pPr>
              <w:jc w:val="center"/>
              <w:rPr>
                <w:b/>
                <w:sz w:val="28"/>
                <w:szCs w:val="28"/>
              </w:rPr>
            </w:pPr>
            <w:r w:rsidRPr="004C51A8">
              <w:rPr>
                <w:b/>
                <w:sz w:val="28"/>
                <w:szCs w:val="28"/>
              </w:rPr>
              <w:t>E</w:t>
            </w:r>
            <w:r w:rsidR="008A2C4A" w:rsidRPr="004C51A8">
              <w:rPr>
                <w:b/>
                <w:sz w:val="28"/>
                <w:szCs w:val="28"/>
              </w:rPr>
              <w:t>ksaminator</w:t>
            </w:r>
            <w:r w:rsidR="006D4DB7" w:rsidRPr="004C51A8">
              <w:rPr>
                <w:b/>
                <w:sz w:val="28"/>
                <w:szCs w:val="28"/>
              </w:rPr>
              <w:t>:</w:t>
            </w:r>
            <w:r w:rsidR="008632F7" w:rsidRPr="004C51A8">
              <w:rPr>
                <w:b/>
                <w:sz w:val="28"/>
                <w:szCs w:val="28"/>
              </w:rPr>
              <w:t xml:space="preserve"> </w:t>
            </w:r>
            <w:r w:rsidR="009C2533" w:rsidRPr="004C51A8">
              <w:rPr>
                <w:b/>
                <w:sz w:val="28"/>
                <w:szCs w:val="28"/>
              </w:rPr>
              <w:t>Thomas Hartman &amp; Kasper Østerbye</w:t>
            </w:r>
          </w:p>
          <w:p w14:paraId="339371F6" w14:textId="75B536D9" w:rsidR="00722C2B" w:rsidRDefault="00722C2B" w:rsidP="00DE65BA">
            <w:pPr>
              <w:jc w:val="center"/>
              <w:rPr>
                <w:b/>
                <w:sz w:val="28"/>
                <w:szCs w:val="28"/>
              </w:rPr>
            </w:pPr>
            <w:r w:rsidRPr="004C51A8">
              <w:rPr>
                <w:b/>
                <w:sz w:val="28"/>
                <w:szCs w:val="28"/>
              </w:rPr>
              <w:t>Dat</w:t>
            </w:r>
            <w:r w:rsidR="008A2C4A" w:rsidRPr="004C51A8">
              <w:rPr>
                <w:b/>
                <w:sz w:val="28"/>
                <w:szCs w:val="28"/>
              </w:rPr>
              <w:t>o</w:t>
            </w:r>
            <w:r w:rsidRPr="004C51A8">
              <w:rPr>
                <w:b/>
                <w:sz w:val="28"/>
                <w:szCs w:val="28"/>
              </w:rPr>
              <w:t>:</w:t>
            </w:r>
            <w:r w:rsidR="00727E09" w:rsidRPr="004C51A8">
              <w:rPr>
                <w:b/>
                <w:sz w:val="28"/>
                <w:szCs w:val="28"/>
              </w:rPr>
              <w:t xml:space="preserve"> </w:t>
            </w:r>
            <w:r w:rsidR="009C2533" w:rsidRPr="004C51A8">
              <w:rPr>
                <w:b/>
                <w:sz w:val="28"/>
                <w:szCs w:val="28"/>
              </w:rPr>
              <w:t>mandag 8. januar</w:t>
            </w:r>
          </w:p>
          <w:p w14:paraId="44061758" w14:textId="3C100733" w:rsidR="000D6C5A" w:rsidRPr="00C75ED2" w:rsidRDefault="000D6C5A" w:rsidP="00DE65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75ED2">
              <w:rPr>
                <w:b/>
                <w:color w:val="000000" w:themeColor="text1"/>
                <w:sz w:val="28"/>
                <w:szCs w:val="28"/>
              </w:rPr>
              <w:t>Censor: Constantin Alexandru Ghorghiasa</w:t>
            </w:r>
          </w:p>
          <w:p w14:paraId="7539D47B" w14:textId="3209F7F2" w:rsidR="00152641" w:rsidRPr="004C51A8" w:rsidRDefault="008A2C4A" w:rsidP="00DE65BA">
            <w:pPr>
              <w:jc w:val="center"/>
              <w:rPr>
                <w:b/>
                <w:sz w:val="28"/>
                <w:szCs w:val="28"/>
              </w:rPr>
            </w:pPr>
            <w:r w:rsidRPr="004C51A8">
              <w:rPr>
                <w:b/>
                <w:sz w:val="28"/>
                <w:szCs w:val="28"/>
              </w:rPr>
              <w:t>Lokale</w:t>
            </w:r>
            <w:r w:rsidR="00722C2B" w:rsidRPr="004C51A8">
              <w:rPr>
                <w:b/>
                <w:sz w:val="28"/>
                <w:szCs w:val="28"/>
              </w:rPr>
              <w:t>:</w:t>
            </w:r>
            <w:r w:rsidR="003C1577" w:rsidRPr="004C51A8">
              <w:rPr>
                <w:b/>
                <w:sz w:val="28"/>
                <w:szCs w:val="28"/>
              </w:rPr>
              <w:t xml:space="preserve"> </w:t>
            </w:r>
            <w:r w:rsidR="000D6C5A">
              <w:rPr>
                <w:b/>
                <w:sz w:val="28"/>
                <w:szCs w:val="28"/>
              </w:rPr>
              <w:t>CL-1.05</w:t>
            </w:r>
          </w:p>
          <w:p w14:paraId="676DEA85" w14:textId="77777777" w:rsidR="00722C2B" w:rsidRPr="008632F7" w:rsidRDefault="00722C2B" w:rsidP="00DE65BA">
            <w:pPr>
              <w:rPr>
                <w:sz w:val="12"/>
                <w:szCs w:val="28"/>
              </w:rPr>
            </w:pPr>
          </w:p>
        </w:tc>
      </w:tr>
      <w:tr w:rsidR="00DC27BF" w:rsidRPr="008632F7" w14:paraId="02DCD545" w14:textId="77777777" w:rsidTr="00DE65BA">
        <w:trPr>
          <w:jc w:val="center"/>
        </w:trPr>
        <w:tc>
          <w:tcPr>
            <w:tcW w:w="344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15A30B1C" w14:textId="77777777" w:rsidR="00DC27BF" w:rsidRPr="008632F7" w:rsidRDefault="00DC27BF" w:rsidP="00DE65BA">
            <w:pPr>
              <w:jc w:val="center"/>
              <w:rPr>
                <w:b/>
                <w:sz w:val="28"/>
                <w:szCs w:val="28"/>
              </w:rPr>
            </w:pPr>
            <w:r w:rsidRPr="008632F7">
              <w:rPr>
                <w:b/>
                <w:sz w:val="28"/>
                <w:szCs w:val="28"/>
              </w:rPr>
              <w:t>E</w:t>
            </w:r>
            <w:r w:rsidR="008A2C4A" w:rsidRPr="008632F7">
              <w:rPr>
                <w:b/>
                <w:sz w:val="28"/>
                <w:szCs w:val="28"/>
              </w:rPr>
              <w:t>ksamen</w:t>
            </w:r>
          </w:p>
        </w:tc>
        <w:tc>
          <w:tcPr>
            <w:tcW w:w="640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4993D61A" w14:textId="77777777" w:rsidR="00DC27BF" w:rsidRPr="008632F7" w:rsidRDefault="00904F66" w:rsidP="00DE65BA">
            <w:pPr>
              <w:jc w:val="center"/>
              <w:rPr>
                <w:b/>
                <w:sz w:val="28"/>
                <w:szCs w:val="28"/>
              </w:rPr>
            </w:pPr>
            <w:r w:rsidRPr="008632F7">
              <w:rPr>
                <w:b/>
                <w:sz w:val="28"/>
                <w:szCs w:val="28"/>
              </w:rPr>
              <w:t>Na</w:t>
            </w:r>
            <w:r w:rsidR="008A2C4A" w:rsidRPr="008632F7">
              <w:rPr>
                <w:b/>
                <w:sz w:val="28"/>
                <w:szCs w:val="28"/>
              </w:rPr>
              <w:t>vn</w:t>
            </w:r>
          </w:p>
        </w:tc>
      </w:tr>
      <w:tr w:rsidR="003926BC" w:rsidRPr="008632F7" w14:paraId="3B4B6B6F" w14:textId="77777777" w:rsidTr="00DE65BA">
        <w:trPr>
          <w:jc w:val="center"/>
        </w:trPr>
        <w:tc>
          <w:tcPr>
            <w:tcW w:w="3448" w:type="dxa"/>
          </w:tcPr>
          <w:p w14:paraId="16CB9D62" w14:textId="06ED6E7C" w:rsidR="003926BC" w:rsidRPr="008632F7" w:rsidRDefault="003926BC" w:rsidP="00D627B1">
            <w:pPr>
              <w:jc w:val="center"/>
              <w:rPr>
                <w:sz w:val="28"/>
                <w:szCs w:val="28"/>
              </w:rPr>
            </w:pPr>
            <w:r w:rsidRPr="008632F7">
              <w:rPr>
                <w:sz w:val="28"/>
                <w:szCs w:val="28"/>
              </w:rPr>
              <w:t>08.30–</w:t>
            </w:r>
            <w:r w:rsidR="00D627B1">
              <w:rPr>
                <w:sz w:val="28"/>
                <w:szCs w:val="28"/>
              </w:rPr>
              <w:t>11</w:t>
            </w:r>
            <w:r w:rsidRPr="008632F7">
              <w:rPr>
                <w:sz w:val="28"/>
                <w:szCs w:val="28"/>
              </w:rPr>
              <w:t>.00</w:t>
            </w:r>
          </w:p>
        </w:tc>
        <w:tc>
          <w:tcPr>
            <w:tcW w:w="6406" w:type="dxa"/>
            <w:shd w:val="clear" w:color="auto" w:fill="FFFFFF" w:themeFill="background1"/>
          </w:tcPr>
          <w:p w14:paraId="14502376" w14:textId="77777777" w:rsidR="00D627B1" w:rsidRPr="004C3470" w:rsidRDefault="00D627B1" w:rsidP="00D627B1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 xml:space="preserve">Gruppe: </w:t>
            </w:r>
          </w:p>
          <w:p w14:paraId="7A574629" w14:textId="616D12D3" w:rsidR="00D627B1" w:rsidRPr="004C3470" w:rsidRDefault="00D627B1" w:rsidP="00D627B1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Alexander Winther Hørsted-Andersen</w:t>
            </w:r>
          </w:p>
          <w:p w14:paraId="012B83AA" w14:textId="77777777" w:rsidR="00D627B1" w:rsidRPr="004C3470" w:rsidRDefault="00D627B1" w:rsidP="00D627B1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Mathias Bigler</w:t>
            </w:r>
          </w:p>
          <w:p w14:paraId="7D66D277" w14:textId="77777777" w:rsidR="00D627B1" w:rsidRPr="004C3470" w:rsidRDefault="00D627B1" w:rsidP="00D627B1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Mikkel Emil Larsen</w:t>
            </w:r>
          </w:p>
          <w:p w14:paraId="149FE593" w14:textId="6CA52AE5" w:rsidR="003926BC" w:rsidRPr="004C3470" w:rsidRDefault="00D627B1" w:rsidP="00D627B1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Stanislav Novitski</w:t>
            </w:r>
          </w:p>
        </w:tc>
      </w:tr>
      <w:tr w:rsidR="003926BC" w:rsidRPr="008632F7" w14:paraId="27A2E848" w14:textId="77777777" w:rsidTr="00DE65BA">
        <w:trPr>
          <w:jc w:val="center"/>
        </w:trPr>
        <w:tc>
          <w:tcPr>
            <w:tcW w:w="3448" w:type="dxa"/>
          </w:tcPr>
          <w:p w14:paraId="3D659269" w14:textId="3C9B61EA" w:rsidR="003926BC" w:rsidRPr="008632F7" w:rsidRDefault="00D627B1" w:rsidP="00D627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3926BC" w:rsidRPr="008632F7">
              <w:rPr>
                <w:sz w:val="28"/>
                <w:szCs w:val="28"/>
              </w:rPr>
              <w:t>.00-</w:t>
            </w:r>
            <w:r>
              <w:rPr>
                <w:sz w:val="28"/>
                <w:szCs w:val="28"/>
              </w:rPr>
              <w:t>13:00</w:t>
            </w:r>
          </w:p>
        </w:tc>
        <w:tc>
          <w:tcPr>
            <w:tcW w:w="6406" w:type="dxa"/>
            <w:shd w:val="clear" w:color="auto" w:fill="FFFFFF" w:themeFill="background1"/>
          </w:tcPr>
          <w:p w14:paraId="5DB438AD" w14:textId="77777777" w:rsidR="003926BC" w:rsidRPr="004C3470" w:rsidRDefault="00D627B1" w:rsidP="00DE65BA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Gruppe:</w:t>
            </w:r>
          </w:p>
          <w:p w14:paraId="0885774A" w14:textId="77777777" w:rsidR="00D627B1" w:rsidRPr="004C3470" w:rsidRDefault="00D627B1" w:rsidP="00D627B1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Benedikte Eva Majbrink</w:t>
            </w:r>
          </w:p>
          <w:p w14:paraId="033DF87A" w14:textId="77777777" w:rsidR="00D627B1" w:rsidRPr="004C3470" w:rsidRDefault="00D627B1" w:rsidP="00D627B1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Bo Henriksen</w:t>
            </w:r>
          </w:p>
          <w:p w14:paraId="74BB1996" w14:textId="5FD088EA" w:rsidR="00D627B1" w:rsidRPr="004C3470" w:rsidRDefault="00D627B1" w:rsidP="00DE65BA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Walter Kold Hansen</w:t>
            </w:r>
          </w:p>
        </w:tc>
      </w:tr>
      <w:tr w:rsidR="003926BC" w:rsidRPr="008632F7" w14:paraId="606EBB83" w14:textId="77777777" w:rsidTr="00DE65BA">
        <w:trPr>
          <w:trHeight w:val="236"/>
          <w:jc w:val="center"/>
        </w:trPr>
        <w:tc>
          <w:tcPr>
            <w:tcW w:w="3448" w:type="dxa"/>
            <w:shd w:val="clear" w:color="auto" w:fill="92CDDC" w:themeFill="accent5" w:themeFillTint="99"/>
          </w:tcPr>
          <w:p w14:paraId="6EC571E6" w14:textId="301663E9" w:rsidR="003926BC" w:rsidRPr="008632F7" w:rsidRDefault="003926BC" w:rsidP="00D627B1">
            <w:pPr>
              <w:jc w:val="center"/>
              <w:rPr>
                <w:sz w:val="28"/>
                <w:szCs w:val="28"/>
              </w:rPr>
            </w:pPr>
            <w:r w:rsidRPr="008632F7">
              <w:rPr>
                <w:b/>
                <w:sz w:val="28"/>
                <w:szCs w:val="28"/>
              </w:rPr>
              <w:t>1</w:t>
            </w:r>
            <w:r w:rsidR="00D627B1">
              <w:rPr>
                <w:b/>
                <w:sz w:val="28"/>
                <w:szCs w:val="28"/>
              </w:rPr>
              <w:t>3</w:t>
            </w:r>
            <w:r w:rsidRPr="008632F7">
              <w:rPr>
                <w:b/>
                <w:sz w:val="28"/>
                <w:szCs w:val="28"/>
              </w:rPr>
              <w:t>.00-1</w:t>
            </w:r>
            <w:r w:rsidR="00D627B1">
              <w:rPr>
                <w:b/>
                <w:sz w:val="28"/>
                <w:szCs w:val="28"/>
              </w:rPr>
              <w:t>3</w:t>
            </w:r>
            <w:r w:rsidRPr="008632F7">
              <w:rPr>
                <w:b/>
                <w:sz w:val="28"/>
                <w:szCs w:val="28"/>
              </w:rPr>
              <w:t>.30</w:t>
            </w:r>
          </w:p>
        </w:tc>
        <w:tc>
          <w:tcPr>
            <w:tcW w:w="6406" w:type="dxa"/>
            <w:shd w:val="clear" w:color="auto" w:fill="92CDDC" w:themeFill="accent5" w:themeFillTint="99"/>
          </w:tcPr>
          <w:p w14:paraId="02E867C3" w14:textId="77777777" w:rsidR="003926BC" w:rsidRPr="004C3470" w:rsidRDefault="003926BC" w:rsidP="00DE65BA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4C3470">
              <w:rPr>
                <w:b/>
                <w:sz w:val="28"/>
                <w:szCs w:val="28"/>
              </w:rPr>
              <w:t>Frokost</w:t>
            </w:r>
          </w:p>
        </w:tc>
      </w:tr>
      <w:tr w:rsidR="003926BC" w:rsidRPr="008632F7" w14:paraId="0E1BFA80" w14:textId="77777777" w:rsidTr="00DE65BA">
        <w:trPr>
          <w:jc w:val="center"/>
        </w:trPr>
        <w:tc>
          <w:tcPr>
            <w:tcW w:w="3448" w:type="dxa"/>
          </w:tcPr>
          <w:p w14:paraId="1BFD8529" w14:textId="35AD7E44" w:rsidR="003926BC" w:rsidRPr="008632F7" w:rsidRDefault="003926BC" w:rsidP="00D627B1">
            <w:pPr>
              <w:jc w:val="center"/>
              <w:rPr>
                <w:sz w:val="28"/>
                <w:szCs w:val="28"/>
              </w:rPr>
            </w:pPr>
            <w:r w:rsidRPr="008632F7">
              <w:rPr>
                <w:sz w:val="28"/>
                <w:szCs w:val="28"/>
              </w:rPr>
              <w:t>1</w:t>
            </w:r>
            <w:r w:rsidR="00D627B1">
              <w:rPr>
                <w:sz w:val="28"/>
                <w:szCs w:val="28"/>
              </w:rPr>
              <w:t>3</w:t>
            </w:r>
            <w:r w:rsidRPr="008632F7">
              <w:rPr>
                <w:sz w:val="28"/>
                <w:szCs w:val="28"/>
              </w:rPr>
              <w:t>.30-1</w:t>
            </w:r>
            <w:r w:rsidR="00D627B1">
              <w:rPr>
                <w:sz w:val="28"/>
                <w:szCs w:val="28"/>
              </w:rPr>
              <w:t>5</w:t>
            </w:r>
            <w:r w:rsidRPr="008632F7">
              <w:rPr>
                <w:sz w:val="28"/>
                <w:szCs w:val="28"/>
              </w:rPr>
              <w:t>.00</w:t>
            </w:r>
          </w:p>
        </w:tc>
        <w:tc>
          <w:tcPr>
            <w:tcW w:w="6406" w:type="dxa"/>
            <w:shd w:val="clear" w:color="auto" w:fill="FFFFFF" w:themeFill="background1"/>
          </w:tcPr>
          <w:p w14:paraId="66039F02" w14:textId="77777777" w:rsidR="003926BC" w:rsidRPr="004C3470" w:rsidRDefault="00D627B1" w:rsidP="00DE65BA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Gruppe:</w:t>
            </w:r>
          </w:p>
          <w:p w14:paraId="7EFC465A" w14:textId="77777777" w:rsidR="00D627B1" w:rsidRPr="004C3470" w:rsidRDefault="00D627B1" w:rsidP="00D627B1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Elias Zinabidine Laghouila</w:t>
            </w:r>
          </w:p>
          <w:p w14:paraId="2F23DCAA" w14:textId="77777777" w:rsidR="00D627B1" w:rsidRPr="004C3470" w:rsidRDefault="00D627B1" w:rsidP="00D627B1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Jonatan Magnus Bakke</w:t>
            </w:r>
          </w:p>
          <w:p w14:paraId="785A6792" w14:textId="44CE121B" w:rsidR="00D627B1" w:rsidRPr="004C3470" w:rsidRDefault="00D627B1" w:rsidP="00DE65BA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Mathias Brinkmann Igel</w:t>
            </w:r>
          </w:p>
        </w:tc>
      </w:tr>
    </w:tbl>
    <w:p w14:paraId="26C5C27E" w14:textId="77777777" w:rsidR="009377EB" w:rsidRPr="004324CF" w:rsidRDefault="009377EB" w:rsidP="11D6735A">
      <w:pPr>
        <w:rPr>
          <w:rFonts w:ascii="Verdana" w:hAnsi="Verdana"/>
          <w:color w:val="000000" w:themeColor="text1"/>
          <w:sz w:val="20"/>
          <w:szCs w:val="20"/>
        </w:rPr>
      </w:pPr>
    </w:p>
    <w:p w14:paraId="75D02754" w14:textId="77777777" w:rsidR="00DE65BA" w:rsidRDefault="00DE65BA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br w:type="page"/>
      </w:r>
    </w:p>
    <w:p w14:paraId="103146C0" w14:textId="77777777" w:rsidR="11D6735A" w:rsidRDefault="11D6735A" w:rsidP="11D6735A">
      <w:pPr>
        <w:rPr>
          <w:rFonts w:ascii="Verdana" w:hAnsi="Verdana"/>
          <w:color w:val="000000" w:themeColor="text1"/>
          <w:sz w:val="20"/>
          <w:szCs w:val="20"/>
        </w:rPr>
      </w:pPr>
    </w:p>
    <w:tbl>
      <w:tblPr>
        <w:tblStyle w:val="TableGrid"/>
        <w:tblW w:w="9854" w:type="dxa"/>
        <w:jc w:val="center"/>
        <w:shd w:val="clear" w:color="auto" w:fill="92D050"/>
        <w:tblLook w:val="04A0" w:firstRow="1" w:lastRow="0" w:firstColumn="1" w:lastColumn="0" w:noHBand="0" w:noVBand="1"/>
      </w:tblPr>
      <w:tblGrid>
        <w:gridCol w:w="3448"/>
        <w:gridCol w:w="6406"/>
      </w:tblGrid>
      <w:tr w:rsidR="00DE65BA" w:rsidRPr="008632F7" w14:paraId="488574D2" w14:textId="77777777" w:rsidTr="006D3CA4">
        <w:trPr>
          <w:jc w:val="center"/>
        </w:trPr>
        <w:tc>
          <w:tcPr>
            <w:tcW w:w="9854" w:type="dxa"/>
            <w:gridSpan w:val="2"/>
            <w:tcBorders>
              <w:bottom w:val="single" w:sz="4" w:space="0" w:color="000000" w:themeColor="text1"/>
            </w:tcBorders>
            <w:shd w:val="clear" w:color="auto" w:fill="31849B" w:themeFill="accent5" w:themeFillShade="BF"/>
          </w:tcPr>
          <w:p w14:paraId="49ABC0E4" w14:textId="77777777" w:rsidR="00DE65BA" w:rsidRPr="008632F7" w:rsidRDefault="00DE65BA" w:rsidP="006D3CA4">
            <w:pPr>
              <w:jc w:val="center"/>
              <w:rPr>
                <w:sz w:val="12"/>
                <w:szCs w:val="28"/>
              </w:rPr>
            </w:pPr>
          </w:p>
          <w:p w14:paraId="464D5896" w14:textId="77777777" w:rsidR="00B66EC9" w:rsidRPr="004C51A8" w:rsidRDefault="00B66EC9" w:rsidP="00B66EC9">
            <w:pPr>
              <w:jc w:val="center"/>
              <w:rPr>
                <w:b/>
                <w:sz w:val="28"/>
                <w:szCs w:val="28"/>
              </w:rPr>
            </w:pPr>
            <w:r w:rsidRPr="004C51A8">
              <w:rPr>
                <w:b/>
                <w:sz w:val="28"/>
                <w:szCs w:val="28"/>
              </w:rPr>
              <w:t>Eksamen: 1. Årsprøve, datamatiker</w:t>
            </w:r>
          </w:p>
          <w:p w14:paraId="204C442B" w14:textId="77777777" w:rsidR="00B66EC9" w:rsidRPr="004C51A8" w:rsidRDefault="00B66EC9" w:rsidP="00B66EC9">
            <w:pPr>
              <w:jc w:val="center"/>
              <w:rPr>
                <w:b/>
                <w:sz w:val="28"/>
                <w:szCs w:val="28"/>
              </w:rPr>
            </w:pPr>
            <w:r w:rsidRPr="004C51A8">
              <w:rPr>
                <w:b/>
                <w:sz w:val="28"/>
                <w:szCs w:val="28"/>
              </w:rPr>
              <w:t>Klasse: 2 sem datamatiker</w:t>
            </w:r>
          </w:p>
          <w:p w14:paraId="28DFD8A6" w14:textId="4379BB15" w:rsidR="00B66EC9" w:rsidRPr="00C75ED2" w:rsidRDefault="00B66EC9" w:rsidP="00B66EC9">
            <w:pPr>
              <w:jc w:val="center"/>
              <w:rPr>
                <w:b/>
                <w:sz w:val="28"/>
                <w:szCs w:val="28"/>
                <w:lang w:val="en-GB"/>
              </w:rPr>
            </w:pPr>
            <w:r w:rsidRPr="00C75ED2">
              <w:rPr>
                <w:b/>
                <w:sz w:val="28"/>
                <w:szCs w:val="28"/>
                <w:lang w:val="en-GB"/>
              </w:rPr>
              <w:t>Eksaminator: Thomas Hartman &amp; Kasper Østerbye</w:t>
            </w:r>
          </w:p>
          <w:p w14:paraId="2D996CB5" w14:textId="77777777" w:rsidR="000D6C5A" w:rsidRPr="00C75ED2" w:rsidRDefault="000D6C5A" w:rsidP="000D6C5A">
            <w:pPr>
              <w:jc w:val="center"/>
              <w:rPr>
                <w:b/>
                <w:color w:val="000000" w:themeColor="text1"/>
                <w:sz w:val="28"/>
                <w:szCs w:val="28"/>
                <w:lang w:val="en-GB"/>
              </w:rPr>
            </w:pPr>
            <w:r w:rsidRPr="00C75ED2">
              <w:rPr>
                <w:b/>
                <w:color w:val="000000" w:themeColor="text1"/>
                <w:sz w:val="28"/>
                <w:szCs w:val="28"/>
                <w:lang w:val="en-GB"/>
              </w:rPr>
              <w:t>Censor: Constantin Alexandru Ghorghiasa</w:t>
            </w:r>
          </w:p>
          <w:p w14:paraId="2E872688" w14:textId="4D9EBBB6" w:rsidR="00B66EC9" w:rsidRPr="004C51A8" w:rsidRDefault="00B66EC9" w:rsidP="00B66EC9">
            <w:pPr>
              <w:jc w:val="center"/>
              <w:rPr>
                <w:b/>
                <w:sz w:val="28"/>
                <w:szCs w:val="28"/>
              </w:rPr>
            </w:pPr>
            <w:r w:rsidRPr="004C51A8">
              <w:rPr>
                <w:b/>
                <w:sz w:val="28"/>
                <w:szCs w:val="28"/>
              </w:rPr>
              <w:t>Dato: tirsdag 9. januar</w:t>
            </w:r>
          </w:p>
          <w:p w14:paraId="5683931F" w14:textId="012BEF76" w:rsidR="00DE65BA" w:rsidRPr="004C51A8" w:rsidRDefault="00DE65BA" w:rsidP="006D3CA4">
            <w:pPr>
              <w:jc w:val="center"/>
              <w:rPr>
                <w:b/>
                <w:sz w:val="28"/>
                <w:szCs w:val="28"/>
              </w:rPr>
            </w:pPr>
            <w:r w:rsidRPr="004C51A8">
              <w:rPr>
                <w:b/>
                <w:sz w:val="28"/>
                <w:szCs w:val="28"/>
              </w:rPr>
              <w:t xml:space="preserve">Lokale: </w:t>
            </w:r>
            <w:r w:rsidR="000D6C5A">
              <w:rPr>
                <w:b/>
                <w:sz w:val="28"/>
                <w:szCs w:val="28"/>
              </w:rPr>
              <w:t xml:space="preserve"> CL-1.05</w:t>
            </w:r>
          </w:p>
          <w:p w14:paraId="10AFEF8B" w14:textId="77777777" w:rsidR="00DE65BA" w:rsidRPr="008632F7" w:rsidRDefault="00DE65BA" w:rsidP="006D3CA4">
            <w:pPr>
              <w:rPr>
                <w:sz w:val="12"/>
                <w:szCs w:val="28"/>
              </w:rPr>
            </w:pPr>
          </w:p>
        </w:tc>
      </w:tr>
      <w:tr w:rsidR="00DE65BA" w:rsidRPr="008632F7" w14:paraId="08EDA06C" w14:textId="77777777" w:rsidTr="006D3CA4">
        <w:trPr>
          <w:jc w:val="center"/>
        </w:trPr>
        <w:tc>
          <w:tcPr>
            <w:tcW w:w="344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42DF8783" w14:textId="77777777" w:rsidR="00DE65BA" w:rsidRPr="008632F7" w:rsidRDefault="00DE65BA" w:rsidP="006D3CA4">
            <w:pPr>
              <w:jc w:val="center"/>
              <w:rPr>
                <w:b/>
                <w:sz w:val="28"/>
                <w:szCs w:val="28"/>
              </w:rPr>
            </w:pPr>
            <w:r w:rsidRPr="008632F7">
              <w:rPr>
                <w:b/>
                <w:sz w:val="28"/>
                <w:szCs w:val="28"/>
              </w:rPr>
              <w:t>Eksamen</w:t>
            </w:r>
          </w:p>
        </w:tc>
        <w:tc>
          <w:tcPr>
            <w:tcW w:w="640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145E83A9" w14:textId="77777777" w:rsidR="00DE65BA" w:rsidRPr="008632F7" w:rsidRDefault="00DE65BA" w:rsidP="006D3CA4">
            <w:pPr>
              <w:jc w:val="center"/>
              <w:rPr>
                <w:b/>
                <w:sz w:val="28"/>
                <w:szCs w:val="28"/>
              </w:rPr>
            </w:pPr>
            <w:r w:rsidRPr="008632F7">
              <w:rPr>
                <w:b/>
                <w:sz w:val="28"/>
                <w:szCs w:val="28"/>
              </w:rPr>
              <w:t>Navn</w:t>
            </w:r>
          </w:p>
        </w:tc>
      </w:tr>
      <w:tr w:rsidR="00DE65BA" w:rsidRPr="008632F7" w14:paraId="29172FDA" w14:textId="77777777" w:rsidTr="006D3CA4">
        <w:trPr>
          <w:jc w:val="center"/>
        </w:trPr>
        <w:tc>
          <w:tcPr>
            <w:tcW w:w="3448" w:type="dxa"/>
          </w:tcPr>
          <w:p w14:paraId="1F30014A" w14:textId="374EF830" w:rsidR="00DE65BA" w:rsidRPr="008632F7" w:rsidRDefault="00DE65BA" w:rsidP="00BC38A6">
            <w:pPr>
              <w:jc w:val="center"/>
              <w:rPr>
                <w:sz w:val="28"/>
                <w:szCs w:val="28"/>
              </w:rPr>
            </w:pPr>
            <w:r w:rsidRPr="008632F7">
              <w:rPr>
                <w:sz w:val="28"/>
                <w:szCs w:val="28"/>
              </w:rPr>
              <w:t>08.30–</w:t>
            </w:r>
            <w:r w:rsidR="00BC38A6">
              <w:rPr>
                <w:sz w:val="28"/>
                <w:szCs w:val="28"/>
              </w:rPr>
              <w:t>10</w:t>
            </w:r>
            <w:r w:rsidRPr="008632F7">
              <w:rPr>
                <w:sz w:val="28"/>
                <w:szCs w:val="28"/>
              </w:rPr>
              <w:t>.</w:t>
            </w:r>
            <w:r w:rsidR="00BC38A6">
              <w:rPr>
                <w:sz w:val="28"/>
                <w:szCs w:val="28"/>
              </w:rPr>
              <w:t>3</w:t>
            </w:r>
            <w:r w:rsidRPr="008632F7">
              <w:rPr>
                <w:sz w:val="28"/>
                <w:szCs w:val="28"/>
              </w:rPr>
              <w:t>0</w:t>
            </w:r>
          </w:p>
        </w:tc>
        <w:tc>
          <w:tcPr>
            <w:tcW w:w="6406" w:type="dxa"/>
            <w:shd w:val="clear" w:color="auto" w:fill="FFFFFF" w:themeFill="background1"/>
          </w:tcPr>
          <w:p w14:paraId="6E19F751" w14:textId="77777777" w:rsidR="00DE65BA" w:rsidRPr="000533CE" w:rsidRDefault="00BC38A6" w:rsidP="006D3CA4">
            <w:pPr>
              <w:rPr>
                <w:sz w:val="28"/>
                <w:szCs w:val="28"/>
              </w:rPr>
            </w:pPr>
            <w:r w:rsidRPr="000533CE">
              <w:rPr>
                <w:sz w:val="28"/>
                <w:szCs w:val="28"/>
              </w:rPr>
              <w:t>Gruppe:</w:t>
            </w:r>
          </w:p>
          <w:p w14:paraId="557FDABD" w14:textId="77777777" w:rsidR="00BC38A6" w:rsidRPr="000533CE" w:rsidRDefault="00BC38A6" w:rsidP="00BC38A6">
            <w:pPr>
              <w:rPr>
                <w:sz w:val="28"/>
                <w:szCs w:val="28"/>
              </w:rPr>
            </w:pPr>
            <w:r w:rsidRPr="000533CE">
              <w:rPr>
                <w:sz w:val="28"/>
                <w:szCs w:val="28"/>
              </w:rPr>
              <w:t>Asger Storgaard Høffner</w:t>
            </w:r>
          </w:p>
          <w:p w14:paraId="24F7786D" w14:textId="77777777" w:rsidR="00BC38A6" w:rsidRPr="000533CE" w:rsidRDefault="00BC38A6" w:rsidP="00BC38A6">
            <w:pPr>
              <w:rPr>
                <w:sz w:val="28"/>
                <w:szCs w:val="28"/>
              </w:rPr>
            </w:pPr>
            <w:r w:rsidRPr="000533CE">
              <w:rPr>
                <w:sz w:val="28"/>
                <w:szCs w:val="28"/>
              </w:rPr>
              <w:t>Christian Kolz Barth</w:t>
            </w:r>
          </w:p>
          <w:p w14:paraId="0FAE3440" w14:textId="097D5D8C" w:rsidR="00BC38A6" w:rsidRPr="000533CE" w:rsidRDefault="00BC38A6" w:rsidP="006D3CA4">
            <w:pPr>
              <w:rPr>
                <w:sz w:val="28"/>
                <w:szCs w:val="28"/>
              </w:rPr>
            </w:pPr>
            <w:r w:rsidRPr="000533CE">
              <w:rPr>
                <w:sz w:val="28"/>
                <w:szCs w:val="28"/>
              </w:rPr>
              <w:t>Oliver Scholz Lønning</w:t>
            </w:r>
          </w:p>
        </w:tc>
      </w:tr>
      <w:tr w:rsidR="00DE65BA" w:rsidRPr="008632F7" w14:paraId="2CE92847" w14:textId="77777777" w:rsidTr="006D3CA4">
        <w:trPr>
          <w:jc w:val="center"/>
        </w:trPr>
        <w:tc>
          <w:tcPr>
            <w:tcW w:w="3448" w:type="dxa"/>
          </w:tcPr>
          <w:p w14:paraId="7993854D" w14:textId="5C4EF6DC" w:rsidR="00DE65BA" w:rsidRPr="008632F7" w:rsidRDefault="00BC38A6" w:rsidP="00BC38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DE65BA" w:rsidRPr="008632F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30</w:t>
            </w:r>
            <w:r w:rsidR="00DE65BA" w:rsidRPr="008632F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12:</w:t>
            </w:r>
            <w:r w:rsidRPr="008632F7">
              <w:rPr>
                <w:sz w:val="28"/>
                <w:szCs w:val="28"/>
              </w:rPr>
              <w:t xml:space="preserve"> </w:t>
            </w:r>
            <w:r w:rsidR="00DE65BA" w:rsidRPr="008632F7">
              <w:rPr>
                <w:sz w:val="28"/>
                <w:szCs w:val="28"/>
              </w:rPr>
              <w:t>30</w:t>
            </w:r>
          </w:p>
        </w:tc>
        <w:tc>
          <w:tcPr>
            <w:tcW w:w="6406" w:type="dxa"/>
            <w:shd w:val="clear" w:color="auto" w:fill="FFFFFF" w:themeFill="background1"/>
          </w:tcPr>
          <w:p w14:paraId="6B94254C" w14:textId="77777777" w:rsidR="00DE65BA" w:rsidRPr="000533CE" w:rsidRDefault="00BC38A6" w:rsidP="006D3CA4">
            <w:pPr>
              <w:rPr>
                <w:sz w:val="28"/>
                <w:szCs w:val="28"/>
              </w:rPr>
            </w:pPr>
            <w:r w:rsidRPr="000533CE">
              <w:rPr>
                <w:sz w:val="28"/>
                <w:szCs w:val="28"/>
              </w:rPr>
              <w:t>Gruppe:</w:t>
            </w:r>
          </w:p>
          <w:p w14:paraId="15532865" w14:textId="77777777" w:rsidR="00BC38A6" w:rsidRPr="000533CE" w:rsidRDefault="00BC38A6" w:rsidP="00BC38A6">
            <w:pPr>
              <w:rPr>
                <w:sz w:val="28"/>
                <w:szCs w:val="28"/>
              </w:rPr>
            </w:pPr>
            <w:r w:rsidRPr="000533CE">
              <w:rPr>
                <w:sz w:val="28"/>
                <w:szCs w:val="28"/>
              </w:rPr>
              <w:t>Christopher Eppler Thage</w:t>
            </w:r>
          </w:p>
          <w:p w14:paraId="324156AD" w14:textId="77777777" w:rsidR="00BC38A6" w:rsidRPr="000533CE" w:rsidRDefault="00BC38A6" w:rsidP="00BC38A6">
            <w:pPr>
              <w:rPr>
                <w:sz w:val="28"/>
                <w:szCs w:val="28"/>
              </w:rPr>
            </w:pPr>
            <w:r w:rsidRPr="000533CE">
              <w:rPr>
                <w:sz w:val="28"/>
                <w:szCs w:val="28"/>
              </w:rPr>
              <w:t>Mathias Bartels Jensenius</w:t>
            </w:r>
          </w:p>
          <w:p w14:paraId="2B6DC346" w14:textId="1340DE93" w:rsidR="00BC38A6" w:rsidRPr="000533CE" w:rsidRDefault="00BC38A6" w:rsidP="006D3CA4">
            <w:pPr>
              <w:rPr>
                <w:sz w:val="28"/>
                <w:szCs w:val="28"/>
              </w:rPr>
            </w:pPr>
            <w:r w:rsidRPr="000533CE">
              <w:rPr>
                <w:sz w:val="28"/>
                <w:szCs w:val="28"/>
              </w:rPr>
              <w:t>Stefan Schou Eliasen</w:t>
            </w:r>
          </w:p>
        </w:tc>
      </w:tr>
      <w:tr w:rsidR="00DE65BA" w:rsidRPr="008632F7" w14:paraId="55AD66E0" w14:textId="77777777" w:rsidTr="006D3CA4">
        <w:trPr>
          <w:trHeight w:val="236"/>
          <w:jc w:val="center"/>
        </w:trPr>
        <w:tc>
          <w:tcPr>
            <w:tcW w:w="3448" w:type="dxa"/>
            <w:shd w:val="clear" w:color="auto" w:fill="92CDDC" w:themeFill="accent5" w:themeFillTint="99"/>
          </w:tcPr>
          <w:p w14:paraId="7CF75ACD" w14:textId="127C4A81" w:rsidR="00DE65BA" w:rsidRPr="008632F7" w:rsidRDefault="00DE65BA" w:rsidP="00BC38A6">
            <w:pPr>
              <w:jc w:val="center"/>
              <w:rPr>
                <w:sz w:val="28"/>
                <w:szCs w:val="28"/>
              </w:rPr>
            </w:pPr>
            <w:r w:rsidRPr="008632F7">
              <w:rPr>
                <w:b/>
                <w:sz w:val="28"/>
                <w:szCs w:val="28"/>
              </w:rPr>
              <w:t>12.</w:t>
            </w:r>
            <w:r w:rsidR="00BC38A6">
              <w:rPr>
                <w:b/>
                <w:sz w:val="28"/>
                <w:szCs w:val="28"/>
              </w:rPr>
              <w:t>3</w:t>
            </w:r>
            <w:r w:rsidRPr="008632F7">
              <w:rPr>
                <w:b/>
                <w:sz w:val="28"/>
                <w:szCs w:val="28"/>
              </w:rPr>
              <w:t>0-1</w:t>
            </w:r>
            <w:r w:rsidR="00BC38A6">
              <w:rPr>
                <w:b/>
                <w:sz w:val="28"/>
                <w:szCs w:val="28"/>
              </w:rPr>
              <w:t>3.0</w:t>
            </w:r>
            <w:r w:rsidRPr="008632F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6406" w:type="dxa"/>
            <w:shd w:val="clear" w:color="auto" w:fill="92CDDC" w:themeFill="accent5" w:themeFillTint="99"/>
          </w:tcPr>
          <w:p w14:paraId="3863547F" w14:textId="77777777" w:rsidR="00DE65BA" w:rsidRPr="000533CE" w:rsidRDefault="00DE65BA" w:rsidP="006D3CA4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0533CE">
              <w:rPr>
                <w:b/>
                <w:sz w:val="28"/>
                <w:szCs w:val="28"/>
              </w:rPr>
              <w:t>Frokost</w:t>
            </w:r>
          </w:p>
        </w:tc>
      </w:tr>
      <w:tr w:rsidR="00DE65BA" w:rsidRPr="008632F7" w14:paraId="66DD4BFD" w14:textId="77777777" w:rsidTr="006D3CA4">
        <w:trPr>
          <w:jc w:val="center"/>
        </w:trPr>
        <w:tc>
          <w:tcPr>
            <w:tcW w:w="3448" w:type="dxa"/>
          </w:tcPr>
          <w:p w14:paraId="785077F0" w14:textId="2603C047" w:rsidR="00DE65BA" w:rsidRPr="008632F7" w:rsidRDefault="00BC38A6" w:rsidP="000533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0533CE">
              <w:rPr>
                <w:sz w:val="28"/>
                <w:szCs w:val="28"/>
              </w:rPr>
              <w:t>.0</w:t>
            </w:r>
            <w:r w:rsidR="00DE65BA" w:rsidRPr="008632F7">
              <w:rPr>
                <w:sz w:val="28"/>
                <w:szCs w:val="28"/>
              </w:rPr>
              <w:t>0-1</w:t>
            </w:r>
            <w:r w:rsidR="000533CE">
              <w:rPr>
                <w:sz w:val="28"/>
                <w:szCs w:val="28"/>
              </w:rPr>
              <w:t>5</w:t>
            </w:r>
            <w:r w:rsidR="00DE65BA" w:rsidRPr="008632F7">
              <w:rPr>
                <w:sz w:val="28"/>
                <w:szCs w:val="28"/>
              </w:rPr>
              <w:t>.</w:t>
            </w:r>
            <w:r w:rsidR="000533CE">
              <w:rPr>
                <w:sz w:val="28"/>
                <w:szCs w:val="28"/>
              </w:rPr>
              <w:t>3</w:t>
            </w:r>
            <w:r w:rsidR="00DE65BA" w:rsidRPr="008632F7">
              <w:rPr>
                <w:sz w:val="28"/>
                <w:szCs w:val="28"/>
              </w:rPr>
              <w:t>0</w:t>
            </w:r>
          </w:p>
        </w:tc>
        <w:tc>
          <w:tcPr>
            <w:tcW w:w="6406" w:type="dxa"/>
            <w:shd w:val="clear" w:color="auto" w:fill="FFFFFF" w:themeFill="background1"/>
          </w:tcPr>
          <w:p w14:paraId="4542F282" w14:textId="77777777" w:rsidR="00DE65BA" w:rsidRPr="000533CE" w:rsidRDefault="00BC38A6" w:rsidP="006D3CA4">
            <w:pPr>
              <w:rPr>
                <w:sz w:val="28"/>
                <w:szCs w:val="28"/>
              </w:rPr>
            </w:pPr>
            <w:r w:rsidRPr="000533CE">
              <w:rPr>
                <w:sz w:val="28"/>
                <w:szCs w:val="28"/>
              </w:rPr>
              <w:t>Gruppe</w:t>
            </w:r>
          </w:p>
          <w:p w14:paraId="48CB6B94" w14:textId="77777777" w:rsidR="00BC38A6" w:rsidRPr="000533CE" w:rsidRDefault="00BC38A6" w:rsidP="00BC38A6">
            <w:pPr>
              <w:rPr>
                <w:sz w:val="28"/>
                <w:szCs w:val="28"/>
              </w:rPr>
            </w:pPr>
            <w:r w:rsidRPr="000533CE">
              <w:rPr>
                <w:sz w:val="28"/>
                <w:szCs w:val="28"/>
              </w:rPr>
              <w:t>Christian Mantzius Lykke</w:t>
            </w:r>
          </w:p>
          <w:p w14:paraId="3EEAE029" w14:textId="77777777" w:rsidR="00BC38A6" w:rsidRPr="000533CE" w:rsidRDefault="00BC38A6" w:rsidP="00BC38A6">
            <w:pPr>
              <w:rPr>
                <w:sz w:val="28"/>
                <w:szCs w:val="28"/>
              </w:rPr>
            </w:pPr>
            <w:r w:rsidRPr="000533CE">
              <w:rPr>
                <w:sz w:val="28"/>
                <w:szCs w:val="28"/>
              </w:rPr>
              <w:t>Gert Philip Lehmann Madsen</w:t>
            </w:r>
          </w:p>
          <w:p w14:paraId="53A6651A" w14:textId="77777777" w:rsidR="00BC38A6" w:rsidRPr="000533CE" w:rsidRDefault="00BC38A6" w:rsidP="00BC38A6">
            <w:pPr>
              <w:rPr>
                <w:sz w:val="28"/>
                <w:szCs w:val="28"/>
              </w:rPr>
            </w:pPr>
            <w:r w:rsidRPr="000533CE">
              <w:rPr>
                <w:sz w:val="28"/>
                <w:szCs w:val="28"/>
              </w:rPr>
              <w:t>Lene Annette Skov</w:t>
            </w:r>
          </w:p>
          <w:p w14:paraId="421626DA" w14:textId="4F0AE330" w:rsidR="00BC38A6" w:rsidRPr="000533CE" w:rsidRDefault="00BC38A6" w:rsidP="006D3CA4">
            <w:pPr>
              <w:rPr>
                <w:sz w:val="28"/>
                <w:szCs w:val="28"/>
              </w:rPr>
            </w:pPr>
            <w:r w:rsidRPr="000533CE">
              <w:rPr>
                <w:sz w:val="28"/>
                <w:szCs w:val="28"/>
              </w:rPr>
              <w:t>Mikkel Lindstrøm Hansen</w:t>
            </w:r>
          </w:p>
        </w:tc>
      </w:tr>
    </w:tbl>
    <w:p w14:paraId="1B2C2EE9" w14:textId="61CA68F8" w:rsidR="00DE65BA" w:rsidRDefault="00DE65BA" w:rsidP="11D6735A">
      <w:pPr>
        <w:rPr>
          <w:rFonts w:ascii="Verdana" w:hAnsi="Verdana"/>
          <w:color w:val="000000" w:themeColor="text1"/>
          <w:sz w:val="20"/>
          <w:szCs w:val="20"/>
        </w:rPr>
      </w:pPr>
    </w:p>
    <w:p w14:paraId="2D29DAB2" w14:textId="77777777" w:rsidR="00DE65BA" w:rsidRDefault="00DE65BA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br w:type="page"/>
      </w:r>
    </w:p>
    <w:p w14:paraId="5F1C753C" w14:textId="77777777" w:rsidR="00DE65BA" w:rsidRDefault="00DE65BA" w:rsidP="11D6735A">
      <w:pPr>
        <w:rPr>
          <w:rFonts w:ascii="Verdana" w:hAnsi="Verdana"/>
          <w:color w:val="000000" w:themeColor="text1"/>
          <w:sz w:val="20"/>
          <w:szCs w:val="20"/>
        </w:rPr>
      </w:pPr>
    </w:p>
    <w:tbl>
      <w:tblPr>
        <w:tblStyle w:val="TableGrid"/>
        <w:tblW w:w="9854" w:type="dxa"/>
        <w:jc w:val="center"/>
        <w:shd w:val="clear" w:color="auto" w:fill="92D050"/>
        <w:tblLook w:val="04A0" w:firstRow="1" w:lastRow="0" w:firstColumn="1" w:lastColumn="0" w:noHBand="0" w:noVBand="1"/>
      </w:tblPr>
      <w:tblGrid>
        <w:gridCol w:w="3448"/>
        <w:gridCol w:w="6406"/>
      </w:tblGrid>
      <w:tr w:rsidR="00DE65BA" w:rsidRPr="008632F7" w14:paraId="26286582" w14:textId="77777777" w:rsidTr="006D3CA4">
        <w:trPr>
          <w:jc w:val="center"/>
        </w:trPr>
        <w:tc>
          <w:tcPr>
            <w:tcW w:w="9854" w:type="dxa"/>
            <w:gridSpan w:val="2"/>
            <w:tcBorders>
              <w:bottom w:val="single" w:sz="4" w:space="0" w:color="000000" w:themeColor="text1"/>
            </w:tcBorders>
            <w:shd w:val="clear" w:color="auto" w:fill="31849B" w:themeFill="accent5" w:themeFillShade="BF"/>
          </w:tcPr>
          <w:p w14:paraId="4D81C4F0" w14:textId="77777777" w:rsidR="00DE65BA" w:rsidRPr="008632F7" w:rsidRDefault="00DE65BA" w:rsidP="006D3CA4">
            <w:pPr>
              <w:jc w:val="center"/>
              <w:rPr>
                <w:sz w:val="12"/>
                <w:szCs w:val="28"/>
              </w:rPr>
            </w:pPr>
          </w:p>
          <w:p w14:paraId="5D940AC2" w14:textId="77777777" w:rsidR="00B66EC9" w:rsidRPr="004C51A8" w:rsidRDefault="00B66EC9" w:rsidP="00B66EC9">
            <w:pPr>
              <w:jc w:val="center"/>
              <w:rPr>
                <w:b/>
                <w:sz w:val="28"/>
                <w:szCs w:val="28"/>
              </w:rPr>
            </w:pPr>
            <w:r w:rsidRPr="004C51A8">
              <w:rPr>
                <w:b/>
                <w:sz w:val="28"/>
                <w:szCs w:val="28"/>
              </w:rPr>
              <w:t>Eksamen: 1. Årsprøve, datamatiker</w:t>
            </w:r>
          </w:p>
          <w:p w14:paraId="136DA5EC" w14:textId="77777777" w:rsidR="00B66EC9" w:rsidRPr="004C51A8" w:rsidRDefault="00B66EC9" w:rsidP="00B66EC9">
            <w:pPr>
              <w:jc w:val="center"/>
              <w:rPr>
                <w:b/>
                <w:sz w:val="28"/>
                <w:szCs w:val="28"/>
              </w:rPr>
            </w:pPr>
            <w:r w:rsidRPr="004C51A8">
              <w:rPr>
                <w:b/>
                <w:sz w:val="28"/>
                <w:szCs w:val="28"/>
              </w:rPr>
              <w:t>Klasse: 2 sem datamatiker</w:t>
            </w:r>
          </w:p>
          <w:p w14:paraId="7083025B" w14:textId="77777777" w:rsidR="00B66EC9" w:rsidRPr="004C51A8" w:rsidRDefault="00B66EC9" w:rsidP="00B66EC9">
            <w:pPr>
              <w:jc w:val="center"/>
              <w:rPr>
                <w:b/>
                <w:sz w:val="28"/>
                <w:szCs w:val="28"/>
              </w:rPr>
            </w:pPr>
            <w:r w:rsidRPr="004C51A8">
              <w:rPr>
                <w:b/>
                <w:sz w:val="28"/>
                <w:szCs w:val="28"/>
              </w:rPr>
              <w:t>Eksaminator: Thomas Hartman &amp; Kasper Østerbye</w:t>
            </w:r>
          </w:p>
          <w:p w14:paraId="6CFE6307" w14:textId="699B7E54" w:rsidR="00B66EC9" w:rsidRDefault="00852135" w:rsidP="00B66E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Dato: onsdag 10</w:t>
            </w:r>
            <w:r w:rsidR="00B66EC9" w:rsidRPr="004C51A8">
              <w:rPr>
                <w:b/>
                <w:sz w:val="28"/>
                <w:szCs w:val="28"/>
              </w:rPr>
              <w:t>. januar</w:t>
            </w:r>
          </w:p>
          <w:p w14:paraId="7071F9FF" w14:textId="77777777" w:rsidR="000D6C5A" w:rsidRPr="00C75ED2" w:rsidRDefault="000D6C5A" w:rsidP="000D6C5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bookmarkStart w:id="0" w:name="_GoBack"/>
            <w:r w:rsidRPr="00C75ED2">
              <w:rPr>
                <w:b/>
                <w:color w:val="000000" w:themeColor="text1"/>
                <w:sz w:val="28"/>
                <w:szCs w:val="28"/>
              </w:rPr>
              <w:t>Censor: Constantin Alexandru Ghorghiasa</w:t>
            </w:r>
          </w:p>
          <w:bookmarkEnd w:id="0"/>
          <w:p w14:paraId="023E5811" w14:textId="3D4C9885" w:rsidR="00DE65BA" w:rsidRPr="004C51A8" w:rsidRDefault="00DE65BA" w:rsidP="006D3CA4">
            <w:pPr>
              <w:jc w:val="center"/>
              <w:rPr>
                <w:b/>
                <w:sz w:val="28"/>
                <w:szCs w:val="28"/>
              </w:rPr>
            </w:pPr>
            <w:r w:rsidRPr="004C51A8">
              <w:rPr>
                <w:b/>
                <w:sz w:val="28"/>
                <w:szCs w:val="28"/>
              </w:rPr>
              <w:t xml:space="preserve">Lokale: </w:t>
            </w:r>
            <w:r w:rsidR="000D6C5A">
              <w:rPr>
                <w:b/>
                <w:sz w:val="28"/>
                <w:szCs w:val="28"/>
              </w:rPr>
              <w:t xml:space="preserve"> CL-105</w:t>
            </w:r>
          </w:p>
          <w:p w14:paraId="2CC53FAC" w14:textId="77777777" w:rsidR="00DE65BA" w:rsidRPr="008632F7" w:rsidRDefault="00DE65BA" w:rsidP="006D3CA4">
            <w:pPr>
              <w:rPr>
                <w:sz w:val="12"/>
                <w:szCs w:val="28"/>
              </w:rPr>
            </w:pPr>
          </w:p>
        </w:tc>
      </w:tr>
      <w:tr w:rsidR="00DE65BA" w:rsidRPr="008632F7" w14:paraId="7AC5F01A" w14:textId="77777777" w:rsidTr="006D3CA4">
        <w:trPr>
          <w:jc w:val="center"/>
        </w:trPr>
        <w:tc>
          <w:tcPr>
            <w:tcW w:w="344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76CAE34C" w14:textId="77777777" w:rsidR="00DE65BA" w:rsidRPr="008632F7" w:rsidRDefault="00DE65BA" w:rsidP="006D3CA4">
            <w:pPr>
              <w:jc w:val="center"/>
              <w:rPr>
                <w:b/>
                <w:sz w:val="28"/>
                <w:szCs w:val="28"/>
              </w:rPr>
            </w:pPr>
            <w:r w:rsidRPr="008632F7">
              <w:rPr>
                <w:b/>
                <w:sz w:val="28"/>
                <w:szCs w:val="28"/>
              </w:rPr>
              <w:t>Eksamen</w:t>
            </w:r>
          </w:p>
        </w:tc>
        <w:tc>
          <w:tcPr>
            <w:tcW w:w="640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607EC7DA" w14:textId="77777777" w:rsidR="00DE65BA" w:rsidRPr="008632F7" w:rsidRDefault="00DE65BA" w:rsidP="006D3CA4">
            <w:pPr>
              <w:jc w:val="center"/>
              <w:rPr>
                <w:b/>
                <w:sz w:val="28"/>
                <w:szCs w:val="28"/>
              </w:rPr>
            </w:pPr>
            <w:r w:rsidRPr="008632F7">
              <w:rPr>
                <w:b/>
                <w:sz w:val="28"/>
                <w:szCs w:val="28"/>
              </w:rPr>
              <w:t>Navn</w:t>
            </w:r>
          </w:p>
        </w:tc>
      </w:tr>
      <w:tr w:rsidR="00DE65BA" w:rsidRPr="008632F7" w14:paraId="2D982A4E" w14:textId="77777777" w:rsidTr="006D3CA4">
        <w:trPr>
          <w:jc w:val="center"/>
        </w:trPr>
        <w:tc>
          <w:tcPr>
            <w:tcW w:w="3448" w:type="dxa"/>
          </w:tcPr>
          <w:p w14:paraId="16990398" w14:textId="09BDBCD7" w:rsidR="00DE65BA" w:rsidRPr="008632F7" w:rsidRDefault="00DE65BA" w:rsidP="004C3470">
            <w:pPr>
              <w:jc w:val="center"/>
              <w:rPr>
                <w:sz w:val="28"/>
                <w:szCs w:val="28"/>
              </w:rPr>
            </w:pPr>
            <w:r w:rsidRPr="008632F7">
              <w:rPr>
                <w:sz w:val="28"/>
                <w:szCs w:val="28"/>
              </w:rPr>
              <w:t>08.30–</w:t>
            </w:r>
            <w:r w:rsidR="004C3470">
              <w:rPr>
                <w:sz w:val="28"/>
                <w:szCs w:val="28"/>
              </w:rPr>
              <w:t>11</w:t>
            </w:r>
            <w:r w:rsidRPr="008632F7">
              <w:rPr>
                <w:sz w:val="28"/>
                <w:szCs w:val="28"/>
              </w:rPr>
              <w:t>.00</w:t>
            </w:r>
          </w:p>
        </w:tc>
        <w:tc>
          <w:tcPr>
            <w:tcW w:w="6406" w:type="dxa"/>
            <w:shd w:val="clear" w:color="auto" w:fill="FFFFFF" w:themeFill="background1"/>
          </w:tcPr>
          <w:p w14:paraId="68F48BA9" w14:textId="77777777" w:rsidR="00DE65BA" w:rsidRPr="004C3470" w:rsidRDefault="004C3470" w:rsidP="006D3CA4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Gruppe:</w:t>
            </w:r>
          </w:p>
          <w:p w14:paraId="4A1E0048" w14:textId="77777777" w:rsidR="004C3470" w:rsidRPr="004C3470" w:rsidRDefault="004C3470" w:rsidP="004C3470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Anders Hedegaard Christiansen</w:t>
            </w:r>
          </w:p>
          <w:p w14:paraId="7BFD9455" w14:textId="77777777" w:rsidR="004C3470" w:rsidRPr="004C3470" w:rsidRDefault="004C3470" w:rsidP="004C3470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Andreas Due Jørgensen</w:t>
            </w:r>
          </w:p>
          <w:p w14:paraId="4A307A56" w14:textId="77777777" w:rsidR="004C3470" w:rsidRPr="004C3470" w:rsidRDefault="004C3470" w:rsidP="004C3470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Jonas Valentin Björk Hein</w:t>
            </w:r>
          </w:p>
          <w:p w14:paraId="072B924C" w14:textId="58230D12" w:rsidR="004C3470" w:rsidRPr="004C3470" w:rsidRDefault="004C3470" w:rsidP="006D3CA4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Thomas Stevns Nielsen Ebsen</w:t>
            </w:r>
          </w:p>
        </w:tc>
      </w:tr>
      <w:tr w:rsidR="00DE65BA" w:rsidRPr="008632F7" w14:paraId="76CB99F8" w14:textId="77777777" w:rsidTr="006D3CA4">
        <w:trPr>
          <w:jc w:val="center"/>
        </w:trPr>
        <w:tc>
          <w:tcPr>
            <w:tcW w:w="3448" w:type="dxa"/>
          </w:tcPr>
          <w:p w14:paraId="419BAAC2" w14:textId="0DC49137" w:rsidR="00DE65BA" w:rsidRPr="008632F7" w:rsidRDefault="004C3470" w:rsidP="00002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E65BA" w:rsidRPr="008632F7">
              <w:rPr>
                <w:sz w:val="28"/>
                <w:szCs w:val="28"/>
              </w:rPr>
              <w:t>.00-</w:t>
            </w:r>
            <w:r>
              <w:rPr>
                <w:sz w:val="28"/>
                <w:szCs w:val="28"/>
              </w:rPr>
              <w:t>12</w:t>
            </w:r>
            <w:r w:rsidR="00DE65BA" w:rsidRPr="008632F7">
              <w:rPr>
                <w:sz w:val="28"/>
                <w:szCs w:val="28"/>
              </w:rPr>
              <w:t>.</w:t>
            </w:r>
            <w:r w:rsidR="00002557">
              <w:rPr>
                <w:sz w:val="28"/>
                <w:szCs w:val="28"/>
              </w:rPr>
              <w:t>2</w:t>
            </w:r>
            <w:r w:rsidR="00DE65BA" w:rsidRPr="008632F7">
              <w:rPr>
                <w:sz w:val="28"/>
                <w:szCs w:val="28"/>
              </w:rPr>
              <w:t>0</w:t>
            </w:r>
          </w:p>
        </w:tc>
        <w:tc>
          <w:tcPr>
            <w:tcW w:w="6406" w:type="dxa"/>
            <w:shd w:val="clear" w:color="auto" w:fill="FFFFFF" w:themeFill="background1"/>
          </w:tcPr>
          <w:p w14:paraId="4F02333C" w14:textId="77777777" w:rsidR="00DE65BA" w:rsidRPr="004C3470" w:rsidRDefault="004C3470" w:rsidP="006D3CA4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Gruppe:</w:t>
            </w:r>
          </w:p>
          <w:p w14:paraId="3A2FD6F1" w14:textId="77777777" w:rsidR="004C3470" w:rsidRPr="004C3470" w:rsidRDefault="004C3470" w:rsidP="004C3470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Jonas Riemer Andersen</w:t>
            </w:r>
          </w:p>
          <w:p w14:paraId="0BF2A5B4" w14:textId="69E8FCD6" w:rsidR="004C3470" w:rsidRPr="004C3470" w:rsidRDefault="004C3470" w:rsidP="006D3CA4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Rikke Christina Nielsen</w:t>
            </w:r>
          </w:p>
        </w:tc>
      </w:tr>
      <w:tr w:rsidR="00DE65BA" w:rsidRPr="008632F7" w14:paraId="1239653A" w14:textId="77777777" w:rsidTr="006D3CA4">
        <w:trPr>
          <w:trHeight w:val="236"/>
          <w:jc w:val="center"/>
        </w:trPr>
        <w:tc>
          <w:tcPr>
            <w:tcW w:w="3448" w:type="dxa"/>
            <w:shd w:val="clear" w:color="auto" w:fill="92CDDC" w:themeFill="accent5" w:themeFillTint="99"/>
          </w:tcPr>
          <w:p w14:paraId="3AEC12D4" w14:textId="08F99905" w:rsidR="00DE65BA" w:rsidRPr="008632F7" w:rsidRDefault="00DE65BA" w:rsidP="00002557">
            <w:pPr>
              <w:jc w:val="center"/>
              <w:rPr>
                <w:sz w:val="28"/>
                <w:szCs w:val="28"/>
              </w:rPr>
            </w:pPr>
            <w:r w:rsidRPr="008632F7">
              <w:rPr>
                <w:b/>
                <w:sz w:val="28"/>
                <w:szCs w:val="28"/>
              </w:rPr>
              <w:t>12.</w:t>
            </w:r>
            <w:r w:rsidR="00002557">
              <w:rPr>
                <w:b/>
                <w:sz w:val="28"/>
                <w:szCs w:val="28"/>
              </w:rPr>
              <w:t>2</w:t>
            </w:r>
            <w:r w:rsidRPr="008632F7">
              <w:rPr>
                <w:b/>
                <w:sz w:val="28"/>
                <w:szCs w:val="28"/>
              </w:rPr>
              <w:t>0-1</w:t>
            </w:r>
            <w:r w:rsidR="00002557">
              <w:rPr>
                <w:b/>
                <w:sz w:val="28"/>
                <w:szCs w:val="28"/>
              </w:rPr>
              <w:t>2.5</w:t>
            </w:r>
            <w:r w:rsidRPr="008632F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6406" w:type="dxa"/>
            <w:shd w:val="clear" w:color="auto" w:fill="92CDDC" w:themeFill="accent5" w:themeFillTint="99"/>
          </w:tcPr>
          <w:p w14:paraId="0D9B19CC" w14:textId="77777777" w:rsidR="00DE65BA" w:rsidRPr="004C3470" w:rsidRDefault="00DE65BA" w:rsidP="006D3CA4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4C3470">
              <w:rPr>
                <w:b/>
                <w:sz w:val="28"/>
                <w:szCs w:val="28"/>
              </w:rPr>
              <w:t>Frokost</w:t>
            </w:r>
          </w:p>
        </w:tc>
      </w:tr>
      <w:tr w:rsidR="00DE65BA" w:rsidRPr="00C75ED2" w14:paraId="0607AD54" w14:textId="77777777" w:rsidTr="006D3CA4">
        <w:trPr>
          <w:jc w:val="center"/>
        </w:trPr>
        <w:tc>
          <w:tcPr>
            <w:tcW w:w="3448" w:type="dxa"/>
          </w:tcPr>
          <w:p w14:paraId="3EED2BCD" w14:textId="203DE9AD" w:rsidR="00DE65BA" w:rsidRPr="008632F7" w:rsidRDefault="004C3470" w:rsidP="00002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02557">
              <w:rPr>
                <w:sz w:val="28"/>
                <w:szCs w:val="28"/>
              </w:rPr>
              <w:t>2.5</w:t>
            </w:r>
            <w:r w:rsidR="00DE65BA" w:rsidRPr="008632F7">
              <w:rPr>
                <w:sz w:val="28"/>
                <w:szCs w:val="28"/>
              </w:rPr>
              <w:t>0-1</w:t>
            </w:r>
            <w:r w:rsidR="00002557">
              <w:rPr>
                <w:sz w:val="28"/>
                <w:szCs w:val="28"/>
              </w:rPr>
              <w:t>5.2</w:t>
            </w:r>
            <w:r w:rsidR="00DE65BA" w:rsidRPr="008632F7">
              <w:rPr>
                <w:sz w:val="28"/>
                <w:szCs w:val="28"/>
              </w:rPr>
              <w:t>0</w:t>
            </w:r>
          </w:p>
        </w:tc>
        <w:tc>
          <w:tcPr>
            <w:tcW w:w="6406" w:type="dxa"/>
            <w:shd w:val="clear" w:color="auto" w:fill="FFFFFF" w:themeFill="background1"/>
          </w:tcPr>
          <w:p w14:paraId="20B40CAA" w14:textId="77777777" w:rsidR="00DE65BA" w:rsidRPr="004C3470" w:rsidRDefault="004C3470" w:rsidP="006D3CA4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Gruppe:</w:t>
            </w:r>
          </w:p>
          <w:p w14:paraId="6E2A8593" w14:textId="77777777" w:rsidR="004C3470" w:rsidRPr="004C3470" w:rsidRDefault="004C3470" w:rsidP="004C3470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Devran Coskun</w:t>
            </w:r>
          </w:p>
          <w:p w14:paraId="705342DF" w14:textId="77777777" w:rsidR="004C3470" w:rsidRPr="004C3470" w:rsidRDefault="004C3470" w:rsidP="004C3470">
            <w:pPr>
              <w:rPr>
                <w:sz w:val="28"/>
                <w:szCs w:val="28"/>
              </w:rPr>
            </w:pPr>
            <w:r w:rsidRPr="004C3470">
              <w:rPr>
                <w:sz w:val="28"/>
                <w:szCs w:val="28"/>
              </w:rPr>
              <w:t>Muhammed Harun Kilic</w:t>
            </w:r>
          </w:p>
          <w:p w14:paraId="4539698F" w14:textId="77777777" w:rsidR="004C3470" w:rsidRPr="000D6C5A" w:rsidRDefault="004C3470" w:rsidP="004C3470">
            <w:pPr>
              <w:rPr>
                <w:sz w:val="28"/>
                <w:szCs w:val="28"/>
                <w:lang w:val="en-US"/>
              </w:rPr>
            </w:pPr>
            <w:r w:rsidRPr="000D6C5A">
              <w:rPr>
                <w:sz w:val="28"/>
                <w:szCs w:val="28"/>
                <w:lang w:val="en-US"/>
              </w:rPr>
              <w:t>Nemanja Stefan Mitrovic</w:t>
            </w:r>
          </w:p>
          <w:p w14:paraId="2BB6271F" w14:textId="229E7D97" w:rsidR="004C3470" w:rsidRPr="000D6C5A" w:rsidRDefault="004C3470" w:rsidP="006D3CA4">
            <w:pPr>
              <w:rPr>
                <w:sz w:val="28"/>
                <w:szCs w:val="28"/>
                <w:lang w:val="en-US"/>
              </w:rPr>
            </w:pPr>
            <w:r w:rsidRPr="000D6C5A">
              <w:rPr>
                <w:sz w:val="28"/>
                <w:szCs w:val="28"/>
                <w:lang w:val="en-US"/>
              </w:rPr>
              <w:t>Zakaria Abdiqadir Ahmed</w:t>
            </w:r>
          </w:p>
        </w:tc>
      </w:tr>
    </w:tbl>
    <w:p w14:paraId="09106848" w14:textId="77777777" w:rsidR="00DE65BA" w:rsidRPr="000D6C5A" w:rsidRDefault="00DE65BA" w:rsidP="11D6735A">
      <w:pPr>
        <w:rPr>
          <w:rFonts w:ascii="Verdana" w:hAnsi="Verdana"/>
          <w:color w:val="000000" w:themeColor="text1"/>
          <w:sz w:val="20"/>
          <w:szCs w:val="20"/>
          <w:lang w:val="en-US"/>
        </w:rPr>
      </w:pPr>
    </w:p>
    <w:sectPr w:rsidR="00DE65BA" w:rsidRPr="000D6C5A" w:rsidSect="003C15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41"/>
    <w:rsid w:val="00002557"/>
    <w:rsid w:val="00010C03"/>
    <w:rsid w:val="000533CE"/>
    <w:rsid w:val="000747A6"/>
    <w:rsid w:val="00096444"/>
    <w:rsid w:val="000A41B0"/>
    <w:rsid w:val="000D6C5A"/>
    <w:rsid w:val="000E01D1"/>
    <w:rsid w:val="00152641"/>
    <w:rsid w:val="00181E51"/>
    <w:rsid w:val="001F0952"/>
    <w:rsid w:val="00234348"/>
    <w:rsid w:val="00251570"/>
    <w:rsid w:val="00272136"/>
    <w:rsid w:val="002B4478"/>
    <w:rsid w:val="002D4AE9"/>
    <w:rsid w:val="002D76EC"/>
    <w:rsid w:val="00366106"/>
    <w:rsid w:val="003701D7"/>
    <w:rsid w:val="003926BC"/>
    <w:rsid w:val="003C1577"/>
    <w:rsid w:val="003D4C14"/>
    <w:rsid w:val="004324CF"/>
    <w:rsid w:val="00452579"/>
    <w:rsid w:val="004C3470"/>
    <w:rsid w:val="004C51A8"/>
    <w:rsid w:val="004F2C4A"/>
    <w:rsid w:val="005463C7"/>
    <w:rsid w:val="00635DE6"/>
    <w:rsid w:val="00664CE2"/>
    <w:rsid w:val="0068367B"/>
    <w:rsid w:val="006D4DB7"/>
    <w:rsid w:val="00710A5D"/>
    <w:rsid w:val="00722C2B"/>
    <w:rsid w:val="00725F2E"/>
    <w:rsid w:val="00727E09"/>
    <w:rsid w:val="00746A3C"/>
    <w:rsid w:val="00780D51"/>
    <w:rsid w:val="007E57B9"/>
    <w:rsid w:val="00852135"/>
    <w:rsid w:val="008632F7"/>
    <w:rsid w:val="008954CD"/>
    <w:rsid w:val="008A2C4A"/>
    <w:rsid w:val="00904F66"/>
    <w:rsid w:val="009377EB"/>
    <w:rsid w:val="0094783D"/>
    <w:rsid w:val="009C2533"/>
    <w:rsid w:val="009C358C"/>
    <w:rsid w:val="009D2CB7"/>
    <w:rsid w:val="00A716C6"/>
    <w:rsid w:val="00A85E37"/>
    <w:rsid w:val="00B66EC9"/>
    <w:rsid w:val="00B8069A"/>
    <w:rsid w:val="00BA3A9B"/>
    <w:rsid w:val="00BC38A6"/>
    <w:rsid w:val="00C41A43"/>
    <w:rsid w:val="00C721D6"/>
    <w:rsid w:val="00C75ED2"/>
    <w:rsid w:val="00D051C4"/>
    <w:rsid w:val="00D627B1"/>
    <w:rsid w:val="00DC27BF"/>
    <w:rsid w:val="00DE65BA"/>
    <w:rsid w:val="00E558D2"/>
    <w:rsid w:val="00EE5778"/>
    <w:rsid w:val="00F16BBE"/>
    <w:rsid w:val="00F94DD3"/>
    <w:rsid w:val="00FC45B4"/>
    <w:rsid w:val="11D6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7763"/>
  <w15:docId w15:val="{8AEAE537-8BD1-4607-B293-E55C5A87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6EC9"/>
    <w:rPr>
      <w:rFonts w:eastAsiaTheme="minorEastAsia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641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C27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19" ma:contentTypeDescription="Create a new document." ma:contentTypeScope="" ma:versionID="0bfae579b5daebdb6e8fca23f36a0449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3385377e91034a35d99aea4934408bc8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B33A0-FF22-4DA9-9369-F9E62685CC20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8AAEA63-B73E-43D8-B06B-3DF4ABAFA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3E2CF4-21D7-4063-98E5-B50CB938ED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4D27D2-4FEB-994F-B2A6-DA2745711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D_.tmp</Template>
  <TotalTime>0</TotalTime>
  <Pages>3</Pages>
  <Words>231</Words>
  <Characters>1322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EFIF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Christina Hansen (CHHN - Kontorleder - CPH Business)</dc:creator>
  <cp:lastModifiedBy>Kasper Østerbye</cp:lastModifiedBy>
  <cp:revision>2</cp:revision>
  <cp:lastPrinted>2018-01-04T15:04:00Z</cp:lastPrinted>
  <dcterms:created xsi:type="dcterms:W3CDTF">2018-01-04T18:32:00Z</dcterms:created>
  <dcterms:modified xsi:type="dcterms:W3CDTF">2018-01-04T18:32:00Z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